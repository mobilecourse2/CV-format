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aps w:val="0"/>
          <w:sz w:val="20"/>
          <w:szCs w:val="20"/>
        </w:rPr>
        <w:id w:val="1676230094"/>
        <w:docPartObj>
          <w:docPartGallery w:val="Cover Pages"/>
          <w:docPartUnique/>
        </w:docPartObj>
      </w:sdtPr>
      <w:sdtEndPr>
        <w:rPr>
          <w:b/>
          <w:sz w:val="44"/>
          <w:szCs w:val="36"/>
        </w:rPr>
      </w:sdtEndPr>
      <w:sdtContent>
        <w:p w:rsidR="00A21B19" w:rsidRPr="00A21B19" w:rsidRDefault="00A21B19" w:rsidP="00A21B19">
          <w:pPr>
            <w:pStyle w:val="Heading3"/>
            <w:rPr>
              <w:sz w:val="28"/>
              <w:szCs w:val="28"/>
            </w:rPr>
          </w:pPr>
          <w:r w:rsidRPr="00A21B19">
            <w:rPr>
              <w:sz w:val="28"/>
              <w:szCs w:val="28"/>
            </w:rPr>
            <w:t>Profile Summery:</w:t>
          </w:r>
        </w:p>
        <w:p w:rsidR="00A21B19" w:rsidRPr="00A21B19" w:rsidRDefault="00A21B19" w:rsidP="00991185">
          <w:r w:rsidRPr="00A21B19">
            <w:rPr>
              <w:rFonts w:cstheme="majorBidi"/>
              <w:color w:val="222222"/>
              <w:shd w:val="clear" w:color="auto" w:fill="FFFFFF"/>
            </w:rPr>
            <w:t>I am seeking employment with a company where I can use my talents and skills to grow and expand the company .</w:t>
          </w:r>
          <w:r w:rsidRPr="00A21B19">
            <w:rPr>
              <w:rFonts w:eastAsia="Times New Roman" w:cstheme="majorBidi"/>
              <w:color w:val="222222"/>
            </w:rPr>
            <w:t>I want to succeed in a stimulating and challenging environment, building the success of the company while I experience advancement opportunities</w:t>
          </w:r>
          <w:r w:rsidRPr="00A21B19">
            <w:t>.</w:t>
          </w:r>
        </w:p>
        <w:p w:rsidR="00A21B19" w:rsidRPr="00A21B19" w:rsidRDefault="00A21B19" w:rsidP="00A21B19">
          <w:pPr>
            <w:pStyle w:val="Heading3"/>
            <w:rPr>
              <w:rFonts w:asciiTheme="minorHAnsi" w:hAnsiTheme="minorHAnsi"/>
            </w:rPr>
          </w:pPr>
          <w:r w:rsidRPr="00A21B19">
            <w:rPr>
              <w:sz w:val="28"/>
              <w:szCs w:val="28"/>
            </w:rPr>
            <w:t>Education: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35"/>
            <w:gridCol w:w="5400"/>
            <w:gridCol w:w="1117"/>
          </w:tblGrid>
          <w:tr w:rsidR="00A21B19" w:rsidRPr="00A21B19" w:rsidTr="00A21B19">
            <w:tc>
              <w:tcPr>
                <w:tcW w:w="1435" w:type="dxa"/>
              </w:tcPr>
              <w:p w:rsidR="00DD6F4C" w:rsidRDefault="00A21B19" w:rsidP="007C1AB8">
                <w:pPr>
                  <w:rPr>
                    <w:b/>
                  </w:rPr>
                </w:pPr>
                <w:r w:rsidRPr="00A21B19">
                  <w:rPr>
                    <w:b/>
                  </w:rPr>
                  <w:t>2010 - 2015</w:t>
                </w:r>
              </w:p>
              <w:p w:rsidR="00DD6F4C" w:rsidRPr="00DD6F4C" w:rsidRDefault="00DD6F4C" w:rsidP="00DD6F4C"/>
              <w:p w:rsidR="00DD6F4C" w:rsidRDefault="00DD6F4C" w:rsidP="00DD6F4C"/>
              <w:p w:rsidR="00A21B19" w:rsidRPr="00DD6F4C" w:rsidRDefault="00DD6F4C" w:rsidP="00DD6F4C">
                <w:pPr>
                  <w:rPr>
                    <w:b/>
                  </w:rPr>
                </w:pPr>
                <w:r w:rsidRPr="00DD6F4C">
                  <w:rPr>
                    <w:b/>
                  </w:rPr>
                  <w:t>30-03-2016</w:t>
                </w:r>
              </w:p>
            </w:tc>
            <w:tc>
              <w:tcPr>
                <w:tcW w:w="5400" w:type="dxa"/>
              </w:tcPr>
              <w:p w:rsidR="00A21B19" w:rsidRPr="00A21B19" w:rsidRDefault="00A21B19" w:rsidP="007C1AB8">
                <w:pPr>
                  <w:rPr>
                    <w:rFonts w:cstheme="majorBidi"/>
                    <w:b/>
                    <w:sz w:val="22"/>
                    <w:szCs w:val="22"/>
                  </w:rPr>
                </w:pPr>
                <w:r w:rsidRPr="00A21B19">
                  <w:rPr>
                    <w:rFonts w:cstheme="majorBidi"/>
                    <w:b/>
                    <w:sz w:val="22"/>
                    <w:szCs w:val="22"/>
                  </w:rPr>
                  <w:t>Bachelor of Science, Information Technology</w:t>
                </w:r>
              </w:p>
              <w:p w:rsidR="00A21B19" w:rsidRDefault="00A21B19" w:rsidP="007C1AB8">
                <w:pPr>
                  <w:rPr>
                    <w:rFonts w:cstheme="majorBidi"/>
                    <w:sz w:val="18"/>
                    <w:szCs w:val="18"/>
                  </w:rPr>
                </w:pPr>
                <w:r w:rsidRPr="00A21B19">
                  <w:rPr>
                    <w:rFonts w:cstheme="majorBidi"/>
                    <w:sz w:val="18"/>
                    <w:szCs w:val="18"/>
                  </w:rPr>
                  <w:t>University of the Punjab, Lahore Punjab, Pakistan</w:t>
                </w:r>
              </w:p>
              <w:p w:rsidR="00DD6F4C" w:rsidRDefault="00DD6F4C" w:rsidP="007C1AB8">
                <w:pPr>
                  <w:rPr>
                    <w:rFonts w:cstheme="majorBidi"/>
                    <w:sz w:val="18"/>
                    <w:szCs w:val="18"/>
                  </w:rPr>
                </w:pPr>
              </w:p>
              <w:p w:rsidR="00DD6F4C" w:rsidRPr="00DD6F4C" w:rsidRDefault="00DD6F4C" w:rsidP="007C1AB8">
                <w:pPr>
                  <w:rPr>
                    <w:rFonts w:cstheme="majorBidi"/>
                    <w:b/>
                    <w:sz w:val="18"/>
                    <w:szCs w:val="18"/>
                  </w:rPr>
                </w:pPr>
                <w:r w:rsidRPr="00DD6F4C">
                  <w:rPr>
                    <w:rFonts w:cstheme="majorBidi"/>
                    <w:b/>
                    <w:sz w:val="18"/>
                    <w:szCs w:val="18"/>
                  </w:rPr>
                  <w:t>HCNA &amp; HCNP (Routing &amp; Switching) , HCNVC</w:t>
                </w:r>
              </w:p>
              <w:p w:rsidR="00DD6F4C" w:rsidRPr="00A21B19" w:rsidRDefault="00DD6F4C" w:rsidP="007C1AB8">
                <w:pPr>
                  <w:rPr>
                    <w:sz w:val="18"/>
                    <w:szCs w:val="18"/>
                  </w:rPr>
                </w:pPr>
                <w:r>
                  <w:rPr>
                    <w:rFonts w:cstheme="majorBidi"/>
                    <w:sz w:val="18"/>
                    <w:szCs w:val="18"/>
                  </w:rPr>
                  <w:t>University of Engineering &amp; Technology Lahore</w:t>
                </w:r>
              </w:p>
            </w:tc>
            <w:tc>
              <w:tcPr>
                <w:tcW w:w="720" w:type="dxa"/>
              </w:tcPr>
              <w:p w:rsidR="00DD6F4C" w:rsidRPr="00F627E6" w:rsidRDefault="00A21B19" w:rsidP="007C1AB8">
                <w:pPr>
                  <w:rPr>
                    <w:b/>
                  </w:rPr>
                </w:pPr>
                <w:r w:rsidRPr="00F627E6">
                  <w:rPr>
                    <w:b/>
                  </w:rPr>
                  <w:t>72%</w:t>
                </w:r>
              </w:p>
              <w:p w:rsidR="00DD6F4C" w:rsidRPr="00DD6F4C" w:rsidRDefault="00DD6F4C" w:rsidP="00DD6F4C"/>
              <w:p w:rsidR="00DD6F4C" w:rsidRPr="00DD6F4C" w:rsidRDefault="00DD6F4C" w:rsidP="00DD6F4C"/>
              <w:p w:rsidR="00A21B19" w:rsidRPr="00F627E6" w:rsidRDefault="00DD6F4C" w:rsidP="00DD6F4C">
                <w:pPr>
                  <w:rPr>
                    <w:b/>
                  </w:rPr>
                </w:pPr>
                <w:r w:rsidRPr="00F627E6">
                  <w:rPr>
                    <w:b/>
                  </w:rPr>
                  <w:t>Continue</w:t>
                </w:r>
              </w:p>
            </w:tc>
          </w:tr>
        </w:tbl>
        <w:p w:rsidR="00A21B19" w:rsidRPr="00A21B19" w:rsidRDefault="00A21B19" w:rsidP="00A21B19">
          <w:pPr>
            <w:pStyle w:val="Heading3"/>
          </w:pPr>
          <w:r w:rsidRPr="00A21B19">
            <w:t>Additional Skills:</w:t>
          </w:r>
        </w:p>
        <w:p w:rsidR="00A21B19" w:rsidRPr="008345B5" w:rsidRDefault="00A21B19" w:rsidP="00A21B19">
          <w:pPr>
            <w:ind w:left="720"/>
            <w:jc w:val="both"/>
            <w:rPr>
              <w:rFonts w:cstheme="majorBidi"/>
            </w:rPr>
          </w:pPr>
          <w:r w:rsidRPr="008345B5">
            <w:rPr>
              <w:rFonts w:cstheme="majorBidi"/>
              <w:b/>
            </w:rPr>
            <w:t>Languages:</w:t>
          </w:r>
          <w:r w:rsidRPr="008345B5">
            <w:rPr>
              <w:rFonts w:cstheme="majorBidi"/>
            </w:rPr>
            <w:t xml:space="preserve"> Java, HTML, CSS, XML</w:t>
          </w:r>
        </w:p>
        <w:p w:rsidR="00A21B19" w:rsidRPr="008345B5" w:rsidRDefault="00A21B19" w:rsidP="00A21B19">
          <w:pPr>
            <w:ind w:left="720"/>
            <w:jc w:val="both"/>
            <w:rPr>
              <w:rFonts w:cstheme="majorBidi"/>
            </w:rPr>
          </w:pPr>
          <w:r w:rsidRPr="008345B5">
            <w:rPr>
              <w:rFonts w:cstheme="majorBidi"/>
              <w:b/>
            </w:rPr>
            <w:t>Networking:</w:t>
          </w:r>
          <w:r w:rsidRPr="008345B5">
            <w:rPr>
              <w:rFonts w:cstheme="majorBidi"/>
            </w:rPr>
            <w:t xml:space="preserve"> Computer Networks, Network Administrator, Network Security</w:t>
          </w:r>
        </w:p>
        <w:p w:rsidR="00A21B19" w:rsidRPr="008345B5" w:rsidRDefault="00A21B19" w:rsidP="00A21B19">
          <w:pPr>
            <w:ind w:left="720"/>
            <w:jc w:val="both"/>
            <w:rPr>
              <w:rFonts w:cstheme="majorBidi"/>
            </w:rPr>
          </w:pPr>
          <w:r w:rsidRPr="008345B5">
            <w:rPr>
              <w:rFonts w:cstheme="majorBidi"/>
              <w:b/>
            </w:rPr>
            <w:t>Operating Systems:</w:t>
          </w:r>
          <w:r w:rsidRPr="008345B5">
            <w:rPr>
              <w:rFonts w:cstheme="majorBidi"/>
            </w:rPr>
            <w:t xml:space="preserve"> Windows, Linux</w:t>
          </w:r>
        </w:p>
        <w:p w:rsidR="00A21B19" w:rsidRDefault="00A21B19" w:rsidP="00A21B19">
          <w:pPr>
            <w:ind w:left="720"/>
            <w:jc w:val="both"/>
            <w:rPr>
              <w:rFonts w:cstheme="majorBidi"/>
            </w:rPr>
          </w:pPr>
          <w:r w:rsidRPr="008345B5">
            <w:rPr>
              <w:rFonts w:cstheme="majorBidi"/>
              <w:b/>
            </w:rPr>
            <w:t>Data Base:</w:t>
          </w:r>
          <w:r w:rsidRPr="008345B5">
            <w:rPr>
              <w:rFonts w:cstheme="majorBidi"/>
            </w:rPr>
            <w:t xml:space="preserve"> Data Base Administration, Data Base Design</w:t>
          </w:r>
        </w:p>
        <w:p w:rsidR="008345B5" w:rsidRPr="008345B5" w:rsidRDefault="008345B5" w:rsidP="008345B5">
          <w:pPr>
            <w:ind w:left="720"/>
            <w:jc w:val="both"/>
            <w:rPr>
              <w:rFonts w:cstheme="majorBidi"/>
            </w:rPr>
          </w:pPr>
          <w:r w:rsidRPr="008345B5">
            <w:rPr>
              <w:rFonts w:cstheme="majorBidi"/>
            </w:rPr>
            <w:t>HCNA,</w:t>
          </w:r>
          <w:r w:rsidR="00DD6F4C">
            <w:rPr>
              <w:rFonts w:cstheme="majorBidi"/>
            </w:rPr>
            <w:t xml:space="preserve"> </w:t>
          </w:r>
          <w:r w:rsidR="00F627E6">
            <w:rPr>
              <w:rFonts w:cstheme="majorBidi"/>
            </w:rPr>
            <w:t>HCNP (Routing &amp; Switching)</w:t>
          </w:r>
        </w:p>
        <w:p w:rsidR="008345B5" w:rsidRPr="00991185" w:rsidRDefault="008345B5" w:rsidP="00991185">
          <w:pPr>
            <w:ind w:left="720"/>
            <w:jc w:val="both"/>
            <w:rPr>
              <w:rFonts w:cstheme="majorBidi"/>
            </w:rPr>
          </w:pPr>
          <w:r w:rsidRPr="008345B5">
            <w:rPr>
              <w:rFonts w:cstheme="majorBidi"/>
            </w:rPr>
            <w:t>MCSE (Microsoft system Engineering)</w:t>
          </w:r>
        </w:p>
        <w:p w:rsidR="00A21B19" w:rsidRDefault="00A21B19" w:rsidP="00A21B19">
          <w:pPr>
            <w:pStyle w:val="NoSpacing"/>
            <w:tabs>
              <w:tab w:val="left" w:pos="1569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754132" wp14:editId="1252DB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9" name="Group 5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490442" id="Group 7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">
                    <v:rect id="Rectangle 1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g6zMQA&#10;AADbAAAADwAAAGRycy9kb3ducmV2LnhtbERP32vCMBB+H+x/CDfwbaYTlFmNMgYDZciYlqFvZ3M2&#10;1eZSmsx2/vVGEPZ2H9/Pm847W4kzNb50rOCln4Agzp0uuVCQbT6eX0H4gKyxckwK/sjDfPb4MMVU&#10;u5a/6bwOhYgh7FNUYEKoUyl9bsii77uaOHIH11gMETaF1A22MdxWcpAkI2mx5NhgsKZ3Q/lp/WsV&#10;uONlnH22q9N+Y8b5z25QbJdfrVK9p+5tAiJQF/7Fd/dCx/lD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YOszEAAAA2wAAAA8AAAAAAAAAAAAAAAAAmAIAAGRycy9k&#10;b3ducmV2LnhtbFBLBQYAAAAABAAEAPUAAACJAwAAAAA=&#10;" fillcolor="#44546a [3215]" stroked="f" strokeweight="1pt"/>
                    <v:group id="Group 24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group id="Group 25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o:lock v:ext="edit" aspectratio="t"/>
                        <v:shape id="Freeform 26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wCcMA&#10;AADbAAAADwAAAGRycy9kb3ducmV2LnhtbESPS4vCQBCE74L/YeiFvchmogeRmFFElOhxfdybTOex&#10;m+kJmdkY/fXOguCxqKqvqHQ9mEb01LnasoJpFIMgzq2uuVRwOe+/FiCcR9bYWCYFd3KwXo1HKSba&#10;3vib+pMvRYCwS1BB5X2bSOnyigy6yLbEwStsZ9AH2ZVSd3gLcNPIWRzPpcGaw0KFLW0ryn9Pf0aB&#10;fpwz25us3E6ux12xyRaH7Mcp9fkxbJYgPA3+HX61D1rBbA7/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XwCcMAAADb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5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9RMQA&#10;AADbAAAADwAAAGRycy9kb3ducmV2LnhtbESPwWrDMBBE74H+g9hCboncEofiWg5uoCGXHJr2A7bW&#10;xnJjrYykxM7fR4VCj8PMvGHKzWR7cSUfOscKnpYZCOLG6Y5bBV+f74sXECEia+wdk4IbBdhUD7MS&#10;C+1G/qDrMbYiQTgUqMDEOBRShsaQxbB0A3HyTs5bjEn6VmqPY4LbXj5n2Vpa7DgtGBxoa6g5Hy9W&#10;wUWvt7s8n84/36Or/enwVu+dUWr+ONWvICJN8T/8195rBascfr+kHy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PUTEAAAA2w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6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Kh8QA&#10;AADbAAAADwAAAGRycy9kb3ducmV2LnhtbESPQWvCQBSE7wX/w/KE3pqNVqTErCKCYEqhqKXQ2yP7&#10;TNJm34bd1cR/3xUEj8PMfMPkq8G04kLON5YVTJIUBHFpdcOVgq/j9uUNhA/IGlvLpOBKHlbL0VOO&#10;mbY97+lyCJWIEPYZKqhD6DIpfVmTQZ/Yjjh6J+sMhihdJbXDPsJNK6dpOpcGG44LNXa0qan8O5yN&#10;gs/Z9ReLs9lPX49p4fCj271//yj1PB7WCxCBhvAI39s7rWA2h9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+yof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7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5OF8AA&#10;AADbAAAADwAAAGRycy9kb3ducmV2LnhtbERPy4rCMBTdC/5DuII7TSuiQzUtMjDows34YLaX5toW&#10;m5tOk9HWr58IgsvDea+zztTiRq2rLCuIpxEI4tzqigsFp+PX5AOE88gaa8ukoCcHWTocrDHR9s7f&#10;dDv4QoQQdgkqKL1vEildXpJBN7UNceAutjXoA2wLqVu8h3BTy1kULaTBikNDiQ19lpRfD39GwU/x&#10;iJrZr4/j7bkPwx6V3u17pcajbrMC4anzb/HLvdMK5kt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5OF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8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dnL8A&#10;AADbAAAADwAAAGRycy9kb3ducmV2LnhtbERPyYoCMRC9D/gPoQRvmlYcl9YoMjDDoCcXBG9lp3rB&#10;TqVJMtr+vTkIc3y8fbluTS3u5HxlWcFwkIAgzqyuuFBwOn73ZyB8QNZYWyYFT/KwXnU+lphq++A9&#10;3Q+hEDGEfYoKyhCaVEqflWTQD2xDHLncOoMhQldI7fARw00tR0kykQYrjg0lNvRVUnY7/BkFVpLL&#10;6Tyt5qOtmezC5Sf/vBqlet12swARqA3/4rf7VysYx7HxS/w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Jx2c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9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Lb1cEA&#10;AADbAAAADwAAAGRycy9kb3ducmV2LnhtbESPQWsCMRSE74L/ITzBm2YrttTVKCoI7VFre35uXjdh&#10;Ny9LEnX775uC0OMwM98wq03vWnGjEK1nBU/TAgRx5bXlWsH54zB5BRETssbWMyn4oQib9XCwwlL7&#10;Ox/pdkq1yBCOJSowKXWllLEy5DBOfUecvW8fHKYsQy11wHuGu1bOiuJFOrScFwx2tDdUNaerUxBM&#10;2jXn57CbN/uv98PF2sunt0qNR/12CSJRn/7Dj/abVjBfwN+X/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C29X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50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dH74A&#10;AADbAAAADwAAAGRycy9kb3ducmV2LnhtbERPzYrCMBC+L/gOYYS9iKYrrEg1ii5ovYnVBxiasS0m&#10;k5LEWt9+c1jY48f3v94O1oiefGgdK/iaZSCIK6dbrhXcrofpEkSIyBqNY1LwpgDbzehjjbl2L75Q&#10;X8ZapBAOOSpoYuxyKUPVkMUwcx1x4u7OW4wJ+lpqj68Ubo2cZ9lCWmw5NTTY0U9D1aN8WgWmnLjj&#10;taP63J8KZ9774k6+UOpzPOxWICIN8V/85z5pBd9pffqSf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3zHR+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1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c48MA&#10;AADbAAAADwAAAGRycy9kb3ducmV2LnhtbESPQUsDMRSE74L/IbxCbzZboUXWpsUqQk+KVRBvj81r&#10;srp5CUncbP+9EQSPw8x8w2x2kxvESDH1nhUsFw0I4s7rno2Ct9fHqxsQKSNrHDyTgjMl2G0vLzbY&#10;al/4hcZjNqJCOLWowOYcWilTZ8lhWvhAXL2Tjw5zldFIHbFUuBvkddOspcOe64LFQPeWuq/jt1Pw&#10;vjYlrIr9+AxlfzbPD6enaEel5rPp7hZEpin/h//aB61gtYTfL/U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5c4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2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qV7McA&#10;AADbAAAADwAAAGRycy9kb3ducmV2LnhtbESP3UrDQBSE7wt9h+UUvCntxoVKSbstolilIqQ/FLw7&#10;Zo9JMHs2ZNc28eldQejlMDPfMMt1Z2txptZXjjXcThMQxLkzFRcajoenyRyED8gGa8ekoScP69Vw&#10;sMTUuAvv6LwPhYgQ9ilqKENoUil9XpJFP3UNcfQ+XWsxRNkW0rR4iXBbS5Ukd9JixXGhxIYeSsq/&#10;9t9Ww9s2vPM4yz7Uz/PmcdOf1GvWK61vRt39AkSgLlzD/+0Xo2Gm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alez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6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5PsMUA&#10;AADbAAAADwAAAGRycy9kb3ducmV2LnhtbESPQWvCQBSE74X+h+UJvdWN0orEbMQWauupmHqIt0f2&#10;mQ1m38bsVuO/dwtCj8PMfMNky8G24ky9bxwrmIwTEMSV0w3XCnY/H89zED4ga2wdk4IreVjmjw8Z&#10;ptpdeEvnItQiQtinqMCE0KVS+sqQRT92HXH0Dq63GKLsa6l7vES4beU0SWbSYsNxwWBH74aqY/Fr&#10;FZxW643+3L/sv4v5tnwzp3I93ZRKPY2G1QJEoCH8h+/tL63gdQZ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k+w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7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m+sQA&#10;AADbAAAADwAAAGRycy9kb3ducmV2LnhtbESPQWsCMRSE70L/Q3gFbzXbg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Y5vr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8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4xfsEA&#10;AADbAAAADwAAAGRycy9kb3ducmV2LnhtbERPy4rCMBTdC/5DuII7TRUc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OMX7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9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o:lock v:ext="edit" aspectratio="t"/>
                        <v:shape id="Freeform 60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dScIA&#10;AADbAAAADwAAAGRycy9kb3ducmV2LnhtbERPz2vCMBS+D/wfwhN2m6k7iFSjjIHOw9SpG3h8NM+2&#10;2rzUJtXoX28OA48f3+/xNJhKXKhxpWUF/V4CgjizuuRcwe9u9jYE4TyyxsoyKbiRg+mk8zLGVNsr&#10;b+iy9bmIIexSVFB4X6dSuqwgg65na+LIHWxj0EfY5FI3eI3hppLvSTKQBkuODQXW9FlQdtq2RsFq&#10;ed+vv37a2fE7mHP7twrz5Too9doNHyMQnoJ/iv/dC61gENfHL/E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t1JwgAAANs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61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IGL8MA&#10;AADbAAAADwAAAGRycy9kb3ducmV2LnhtbESP0WrCQBRE3wv9h+UW+lLMJgWDRFcRtdQnxZgPuGSv&#10;STB7N2TXJP37bqHg4zAzZ5jVZjKtGKh3jWUFSRSDIC6tbrhSUFy/ZgsQziNrbC2Tgh9ysFm/vqww&#10;03bkCw25r0SAsMtQQe19l0npypoMush2xMG72d6gD7KvpO5xDHDTys84TqXBhsNCjR3tairv+cMo&#10;yE/86A5zLs7788dkvtPE3HaJUu9v03YJwtPkn+H/9lErSBP4+x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IGL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62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56Ts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vkU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Oek7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63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MAsIA&#10;AADbAAAADwAAAGRycy9kb3ducmV2LnhtbESPQWsCMRSE74X+h/CE3mqilVW2RimCpQgeuur9sXnd&#10;LG5elk10139vBKHHYWa+YZbrwTXiSl2oPWuYjBUI4tKbmisNx8P2fQEiRGSDjWfScKMA69XryxJz&#10;43v+pWsRK5EgHHLUYGNscylDaclhGPuWOHl/vnMYk+wqaTrsE9w1cqpUJh3WnBYstrSxVJ6Li9PA&#10;u2mw3Adlsv1idpt/n9Rke9L6bTR8fYKINMT/8LP9YzRkH/D4k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ow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4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l38MA&#10;AADbAAAADwAAAGRycy9kb3ducmV2LnhtbESPS6vCMBSE94L/IRzBnabKRaQaxQeCuPFxFXR3aI5t&#10;sTkpTa6t/94Iwl0OM/MNM503phBPqlxuWcGgH4EgTqzOOVVw/t30xiCcR9ZYWCYFL3Iwn7VbU4y1&#10;rflIz5NPRYCwi1FB5n0ZS+mSjAy6vi2Jg3e3lUEfZJVKXWEd4KaQwygaSYM5h4UMS1pllDxOf0ZB&#10;eViu69XN7fLLcNz412W7v6VXpbqdZjEB4anx/+Fve6sVjH7g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gl38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5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FxM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IFx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6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r08QA&#10;AADbAAAADwAAAGRycy9kb3ducmV2LnhtbESPQWvCQBSE7wX/w/KE3upGkVCiq4jaUioIRi/eHtln&#10;Npp9G7Krpv31XaHgcZiZb5jpvLO1uFHrK8cKhoMEBHHhdMWlgsP+4+0dhA/IGmvHpOCHPMxnvZcp&#10;ZtrdeUe3PJQiQthnqMCE0GRS+sKQRT9wDXH0Tq61GKJsS6lbvEe4reUoSVJpseK4YLChpaHikl+t&#10;gvHy+/q73o70Kh+zPn9uzHB7NEq99rvFBESgLjzD/+0vrSBN4fE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ZK9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7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9xcQA&#10;AADbAAAADwAAAGRycy9kb3ducmV2LnhtbESPzW7CMBCE70h9B2sr9QYOqOUnYBCCVsqFQ5M+wDZe&#10;koh4HWKTpG+PkZB6HM3ONzub3WBq0VHrKssKppMIBHFudcWFgp/sa7wE4TyyxtoyKfgjB7vty2iD&#10;sbY9f1OX+kIECLsYFZTeN7GULi/JoJvYhjh4Z9sa9EG2hdQt9gFuajmLork0WHFoKLGhQ0n5Jb2Z&#10;8AZ++uX7orjSvvs43rLfVXKqVkq9vQ77NQhPg/8/fqYTrWC+gMeWA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WvcX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68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LV8IA&#10;AADbAAAADwAAAGRycy9kb3ducmV2LnhtbERPz2vCMBS+D/wfwhO8jJluB7dVo4hs6GWIXRjz9kie&#10;bbF5KU2s9b9fDsKOH9/vxWpwjeipC7VnBc/TDASx8bbmUoH+/nx6AxEissXGMym4UYDVcvSwwNz6&#10;Kx+oL2IpUgiHHBVUMba5lMFU5DBMfUucuJPvHMYEu1LaDq8p3DXyJctm0mHNqaHCljYVmXNxcQro&#10;t3//2h9r88r6Q+sfuuiteVRqMh7WcxCRhvgvvrt3VsEs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wt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9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1yVMEA&#10;AADbAAAADwAAAGRycy9kb3ducmV2LnhtbESPQWsCMRSE7wX/Q3iCt5q1B7GrUUQUvAjWKnh8JM/N&#10;6uZl2aS6+usbQfA4zMw3zGTWukpcqQmlZwWDfgaCWHtTcqFg/7v6HIEIEdlg5ZkU3CnAbNr5mGBu&#10;/I1/6LqLhUgQDjkqsDHWuZRBW3IY+r4mTt7JNw5jkk0hTYO3BHeV/MqyoXRYclqwWNPCkr7s/pyC&#10;0p5xc3jogAe53Ht93h4lFUr1uu18DCJSG9/hV3ttFAy/4fkl/QA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clT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77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dSMMA&#10;AADbAAAADwAAAGRycy9kb3ducmV2LnhtbESPS4sCMRCE74L/IbSwN824Bx+jUXRhQXZOPsBrO2kn&#10;g5NOmGR19t9vBMFjUVVfUct1ZxtxpzbUjhWMRxkI4tLpmisFp+P3cAYiRGSNjWNS8EcB1qt+b4m5&#10;dg/e0/0QK5EgHHJUYGL0uZShNGQxjJwnTt7VtRZjkm0ldYuPBLeN/MyyibRYc1ow6OnLUHk7/FoF&#10;xdbM62r/My62cuIvvjjvNqezUh+DbrMAEamL7/CrvdMKplN4fk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HdSM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A21B19" w:rsidRPr="00A21B19" w:rsidRDefault="00A21B19" w:rsidP="00A21B19">
          <w:pPr>
            <w:pStyle w:val="Heading3"/>
          </w:pPr>
          <w:r>
            <w:t>Professional Experience:</w:t>
          </w:r>
        </w:p>
        <w:p w:rsidR="00A21B19" w:rsidRPr="008345B5" w:rsidRDefault="00A21B19" w:rsidP="00A21B19">
          <w:pPr>
            <w:ind w:left="720"/>
            <w:rPr>
              <w:rFonts w:cstheme="majorBidi"/>
            </w:rPr>
          </w:pPr>
          <w:r w:rsidRPr="008345B5">
            <w:rPr>
              <w:rFonts w:cstheme="majorBidi"/>
            </w:rPr>
            <w:t>Network Operations and System &amp; Servers Administration from UET Lahore (6 month).</w:t>
          </w:r>
        </w:p>
        <w:p w:rsidR="00A21B19" w:rsidRPr="008345B5" w:rsidRDefault="008345B5" w:rsidP="008345B5">
          <w:pPr>
            <w:ind w:left="720"/>
            <w:rPr>
              <w:rFonts w:cstheme="majorBidi"/>
            </w:rPr>
          </w:pPr>
          <w:r w:rsidRPr="008345B5">
            <w:rPr>
              <w:rFonts w:cstheme="majorBidi"/>
            </w:rPr>
            <w:t>S</w:t>
          </w:r>
          <w:r w:rsidR="00A21B19" w:rsidRPr="008345B5">
            <w:rPr>
              <w:rFonts w:cstheme="majorBidi"/>
            </w:rPr>
            <w:t xml:space="preserve">ystem support </w:t>
          </w:r>
          <w:r w:rsidR="00A6699B">
            <w:rPr>
              <w:rFonts w:cstheme="majorBidi"/>
            </w:rPr>
            <w:t>engineer (National Library UET L</w:t>
          </w:r>
          <w:r w:rsidR="00A21B19" w:rsidRPr="008345B5">
            <w:rPr>
              <w:rFonts w:cstheme="majorBidi"/>
            </w:rPr>
            <w:t>ahore)</w:t>
          </w:r>
        </w:p>
        <w:p w:rsidR="008345B5" w:rsidRDefault="008345B5" w:rsidP="008345B5">
          <w:pPr>
            <w:ind w:left="720"/>
          </w:pPr>
          <w:r>
            <w:t>Final P</w:t>
          </w:r>
          <w:r w:rsidRPr="008345B5">
            <w:t xml:space="preserve">roject </w:t>
          </w:r>
          <w:r>
            <w:t>“</w:t>
          </w:r>
          <w:r w:rsidRPr="008345B5">
            <w:t>BUS TRACKING SYSTEM</w:t>
          </w:r>
          <w:r>
            <w:t>”</w:t>
          </w:r>
        </w:p>
        <w:p w:rsidR="00B36A75" w:rsidRDefault="00B36A75" w:rsidP="008345B5">
          <w:pPr>
            <w:ind w:left="720"/>
          </w:pPr>
          <w:r>
            <w:t>Two Year Computer Te</w:t>
          </w:r>
          <w:r w:rsidR="008B75B8">
            <w:t>a</w:t>
          </w:r>
          <w:bookmarkStart w:id="0" w:name="_GoBack"/>
          <w:bookmarkEnd w:id="0"/>
          <w:r>
            <w:t>cher</w:t>
          </w:r>
        </w:p>
        <w:p w:rsidR="008345B5" w:rsidRPr="008345B5" w:rsidRDefault="008345B5" w:rsidP="008345B5">
          <w:pPr>
            <w:pStyle w:val="Heading3"/>
            <w:rPr>
              <w:rFonts w:asciiTheme="minorHAnsi" w:hAnsiTheme="minorHAnsi"/>
              <w:sz w:val="20"/>
              <w:szCs w:val="20"/>
            </w:rPr>
          </w:pPr>
          <w:r>
            <w:t>Awards and Achievements:</w:t>
          </w:r>
        </w:p>
        <w:p w:rsidR="008345B5" w:rsidRDefault="008345B5" w:rsidP="008345B5">
          <w:pPr>
            <w:ind w:left="720"/>
          </w:pPr>
          <w:r>
            <w:t>Achieve Mer</w:t>
          </w:r>
          <w:r w:rsidR="00CD1AE3">
            <w:t>it Laptop f</w:t>
          </w:r>
          <w:r>
            <w:t>rom chief minister of Punjab</w:t>
          </w:r>
        </w:p>
        <w:p w:rsidR="008345B5" w:rsidRDefault="008345B5" w:rsidP="008345B5">
          <w:pPr>
            <w:ind w:left="720"/>
          </w:pPr>
          <w:r>
            <w:t xml:space="preserve">Achieve Certificate in School Level Gam </w:t>
          </w:r>
        </w:p>
        <w:p w:rsidR="008345B5" w:rsidRDefault="008345B5" w:rsidP="008345B5">
          <w:pPr>
            <w:pStyle w:val="Heading3"/>
            <w:pBdr>
              <w:bottom w:val="single" w:sz="48" w:space="0" w:color="EA4E4E" w:themeColor="accent1"/>
            </w:pBdr>
          </w:pPr>
          <w:r>
            <w:t>Reference:</w:t>
          </w:r>
        </w:p>
        <w:p w:rsidR="008345B5" w:rsidRDefault="00991185">
          <w:pPr>
            <w:rPr>
              <w:rFonts w:cstheme="majorBidi"/>
              <w:sz w:val="44"/>
              <w:szCs w:val="36"/>
            </w:rPr>
          </w:pPr>
          <w:r>
            <w:rPr>
              <w:rFonts w:cstheme="majorBidi"/>
              <w:sz w:val="44"/>
              <w:szCs w:val="36"/>
            </w:rPr>
            <w:tab/>
          </w:r>
          <w:r w:rsidRPr="003C09E1">
            <w:rPr>
              <w:rFonts w:ascii="Arial" w:hAnsi="Arial" w:cs="Arial"/>
              <w:shd w:val="clear" w:color="auto" w:fill="FFFFFF"/>
            </w:rPr>
            <w:t>Refer</w:t>
          </w:r>
          <w:r>
            <w:rPr>
              <w:rFonts w:ascii="Arial" w:hAnsi="Arial" w:cs="Arial"/>
              <w:shd w:val="clear" w:color="auto" w:fill="FFFFFF"/>
            </w:rPr>
            <w:t>ences will available on Demand</w:t>
          </w:r>
        </w:p>
        <w:p w:rsidR="00A21B19" w:rsidRDefault="00A21B19">
          <w:pPr>
            <w:rPr>
              <w:rFonts w:cstheme="majorBidi"/>
              <w:b/>
              <w:sz w:val="44"/>
              <w:szCs w:val="36"/>
            </w:rPr>
          </w:pPr>
          <w:r w:rsidRPr="008345B5">
            <w:rPr>
              <w:rFonts w:cstheme="majorBidi"/>
              <w:sz w:val="44"/>
              <w:szCs w:val="36"/>
            </w:rPr>
            <w:br w:type="page"/>
          </w:r>
        </w:p>
      </w:sdtContent>
    </w:sdt>
    <w:sectPr w:rsidR="00A21B19" w:rsidSect="00A21B19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467" w:rsidRDefault="00BD4467" w:rsidP="00713050">
      <w:pPr>
        <w:spacing w:line="240" w:lineRule="auto"/>
      </w:pPr>
      <w:r>
        <w:separator/>
      </w:r>
    </w:p>
  </w:endnote>
  <w:endnote w:type="continuationSeparator" w:id="0">
    <w:p w:rsidR="00BD4467" w:rsidRDefault="00BD446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340"/>
      <w:gridCol w:w="2340"/>
      <w:gridCol w:w="2340"/>
      <w:gridCol w:w="2340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49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2340"/>
      <w:gridCol w:w="2340"/>
      <w:gridCol w:w="2340"/>
      <w:gridCol w:w="2340"/>
    </w:tblGrid>
    <w:tr w:rsidR="00217980" w:rsidTr="00716946"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716946"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3C5528">
          <w:pPr>
            <w:pStyle w:val="Footer"/>
          </w:pPr>
        </w:p>
      </w:tc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467" w:rsidRDefault="00BD4467" w:rsidP="00713050">
      <w:pPr>
        <w:spacing w:line="240" w:lineRule="auto"/>
      </w:pPr>
      <w:r>
        <w:separator/>
      </w:r>
    </w:p>
  </w:footnote>
  <w:footnote w:type="continuationSeparator" w:id="0">
    <w:p w:rsidR="00BD4467" w:rsidRDefault="00BD446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B5" w:rsidRDefault="008345B5" w:rsidP="008345B5">
    <w:pPr>
      <w:jc w:val="center"/>
      <w:rPr>
        <w:rFonts w:cstheme="majorBidi"/>
        <w:b/>
        <w:sz w:val="44"/>
        <w:szCs w:val="36"/>
      </w:rPr>
    </w:pPr>
  </w:p>
  <w:p w:rsidR="008345B5" w:rsidRDefault="008345B5" w:rsidP="008345B5">
    <w:pPr>
      <w:jc w:val="center"/>
      <w:rPr>
        <w:rFonts w:cstheme="majorBidi"/>
        <w:b/>
        <w:sz w:val="44"/>
        <w:szCs w:val="36"/>
      </w:rPr>
    </w:pPr>
    <w:r w:rsidRPr="00A20CEA">
      <w:rPr>
        <w:rFonts w:cstheme="majorBidi"/>
        <w:b/>
        <w:sz w:val="44"/>
        <w:szCs w:val="36"/>
      </w:rPr>
      <w:t>Syed Rizwan Hussain Shah</w:t>
    </w:r>
  </w:p>
  <w:p w:rsidR="008345B5" w:rsidRPr="008345B5" w:rsidRDefault="008345B5" w:rsidP="008345B5">
    <w:pPr>
      <w:jc w:val="center"/>
      <w:rPr>
        <w:rFonts w:cstheme="majorBidi"/>
      </w:rPr>
    </w:pPr>
    <w:r w:rsidRPr="008345B5">
      <w:rPr>
        <w:b/>
      </w:rPr>
      <w:t xml:space="preserve">Address: </w:t>
    </w:r>
    <w:r w:rsidRPr="008345B5">
      <w:rPr>
        <w:rFonts w:cstheme="majorBidi"/>
      </w:rPr>
      <w:t>House no 123, St no 188,  Deputy Yaqoob colony, Baghbanpura Lahore</w:t>
    </w:r>
  </w:p>
  <w:p w:rsidR="008345B5" w:rsidRPr="008345B5" w:rsidRDefault="008345B5" w:rsidP="008345B5">
    <w:pPr>
      <w:jc w:val="center"/>
      <w:rPr>
        <w:rFonts w:cstheme="majorBidi"/>
      </w:rPr>
    </w:pPr>
    <w:r w:rsidRPr="008345B5">
      <w:rPr>
        <w:rFonts w:cstheme="majorBidi"/>
        <w:b/>
      </w:rPr>
      <w:t>E-mail:</w:t>
    </w:r>
    <w:r w:rsidRPr="008345B5">
      <w:rPr>
        <w:rFonts w:asciiTheme="majorBidi" w:hAnsiTheme="majorBidi" w:cstheme="majorBidi"/>
      </w:rPr>
      <w:t xml:space="preserve"> </w:t>
    </w:r>
    <w:hyperlink r:id="rId1" w:history="1">
      <w:r w:rsidRPr="008345B5">
        <w:rPr>
          <w:rStyle w:val="Hyperlink"/>
          <w:rFonts w:cstheme="majorBidi"/>
        </w:rPr>
        <w:t>Rizwan5798@gmail.com</w:t>
      </w:r>
    </w:hyperlink>
  </w:p>
  <w:p w:rsidR="008345B5" w:rsidRPr="00991185" w:rsidRDefault="008345B5" w:rsidP="00991185">
    <w:pPr>
      <w:jc w:val="center"/>
      <w:rPr>
        <w:rFonts w:cstheme="majorBidi"/>
      </w:rPr>
    </w:pPr>
    <w:r w:rsidRPr="008345B5">
      <w:rPr>
        <w:rFonts w:cstheme="majorBidi"/>
        <w:b/>
      </w:rPr>
      <w:t xml:space="preserve">Cell: </w:t>
    </w:r>
    <w:r w:rsidRPr="008345B5">
      <w:rPr>
        <w:rFonts w:cstheme="majorBidi"/>
      </w:rPr>
      <w:t>+92-302-4815936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7181"/>
    <w:multiLevelType w:val="hybridMultilevel"/>
    <w:tmpl w:val="40EE5058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">
    <w:nsid w:val="09635302"/>
    <w:multiLevelType w:val="hybridMultilevel"/>
    <w:tmpl w:val="3394FB66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68AA0B9A"/>
    <w:multiLevelType w:val="hybridMultilevel"/>
    <w:tmpl w:val="72D8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EA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67AAE"/>
    <w:rsid w:val="004717C5"/>
    <w:rsid w:val="00523479"/>
    <w:rsid w:val="00543DB7"/>
    <w:rsid w:val="005729B0"/>
    <w:rsid w:val="005C7BDE"/>
    <w:rsid w:val="00641630"/>
    <w:rsid w:val="00684488"/>
    <w:rsid w:val="006A3CE7"/>
    <w:rsid w:val="006C4C50"/>
    <w:rsid w:val="006D76B1"/>
    <w:rsid w:val="00713050"/>
    <w:rsid w:val="00716946"/>
    <w:rsid w:val="00741125"/>
    <w:rsid w:val="00746F7F"/>
    <w:rsid w:val="007569C1"/>
    <w:rsid w:val="00763832"/>
    <w:rsid w:val="007D2696"/>
    <w:rsid w:val="00811117"/>
    <w:rsid w:val="008345B5"/>
    <w:rsid w:val="00841146"/>
    <w:rsid w:val="0088504C"/>
    <w:rsid w:val="0089382B"/>
    <w:rsid w:val="008A1907"/>
    <w:rsid w:val="008B75B8"/>
    <w:rsid w:val="008C6BCA"/>
    <w:rsid w:val="008C7B50"/>
    <w:rsid w:val="00991185"/>
    <w:rsid w:val="009B3C40"/>
    <w:rsid w:val="00A20CEA"/>
    <w:rsid w:val="00A21B19"/>
    <w:rsid w:val="00A42540"/>
    <w:rsid w:val="00A50939"/>
    <w:rsid w:val="00A6699B"/>
    <w:rsid w:val="00AA6A40"/>
    <w:rsid w:val="00B36A75"/>
    <w:rsid w:val="00B5664D"/>
    <w:rsid w:val="00BA5B40"/>
    <w:rsid w:val="00BD0206"/>
    <w:rsid w:val="00BD4467"/>
    <w:rsid w:val="00C2098A"/>
    <w:rsid w:val="00C5444A"/>
    <w:rsid w:val="00C612DA"/>
    <w:rsid w:val="00C7741E"/>
    <w:rsid w:val="00C875AB"/>
    <w:rsid w:val="00CA3DF1"/>
    <w:rsid w:val="00CA4581"/>
    <w:rsid w:val="00CD1AE3"/>
    <w:rsid w:val="00CE18D5"/>
    <w:rsid w:val="00D04109"/>
    <w:rsid w:val="00DD6416"/>
    <w:rsid w:val="00DD6F4C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27E6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7DE4DAF-8659-4FC5-8386-0FE65B9A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185"/>
    <w:pPr>
      <w:keepNext/>
      <w:keepLines/>
      <w:pBdr>
        <w:bottom w:val="single" w:sz="48" w:space="1" w:color="EA4E4E" w:themeColor="accent1"/>
      </w:pBdr>
      <w:spacing w:before="240" w:after="24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185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0CEA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A21B19"/>
  </w:style>
  <w:style w:type="paragraph" w:styleId="ListParagraph">
    <w:name w:val="List Paragraph"/>
    <w:basedOn w:val="Normal"/>
    <w:uiPriority w:val="34"/>
    <w:qFormat/>
    <w:rsid w:val="00A21B19"/>
    <w:pPr>
      <w:spacing w:after="160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zwan579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iq%20Malik\AppData\Roaming\Microsoft\Templates\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E9941-F37F-4E9C-A0ED-3E7E9BD7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62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8</cp:revision>
  <dcterms:created xsi:type="dcterms:W3CDTF">2016-08-12T13:33:00Z</dcterms:created>
  <dcterms:modified xsi:type="dcterms:W3CDTF">2016-08-15T11:03:00Z</dcterms:modified>
</cp:coreProperties>
</file>